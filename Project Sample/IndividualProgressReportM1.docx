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81F7" w14:textId="5E44AC64" w:rsidR="00705E0D" w:rsidRPr="00294E6A" w:rsidRDefault="00DA7044" w:rsidP="00294E6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CPSC 427 - Video Game Programming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Individual Progress Report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Milestone 1 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–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Oct. 9, 2021</w:t>
      </w:r>
      <w:bookmarkStart w:id="0" w:name="_t2i61d9fx5dk"/>
      <w:bookmarkStart w:id="1" w:name="_c3z0hdbapxn3"/>
      <w:bookmarkEnd w:id="0"/>
      <w:bookmarkEnd w:id="1"/>
    </w:p>
    <w:p w14:paraId="43923A32" w14:textId="6CF054DF" w:rsidR="00705E0D" w:rsidRDefault="00DA7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ummarize your own contribution to the milestone.</w:t>
      </w:r>
    </w:p>
    <w:p w14:paraId="5AF4E639" w14:textId="25F22A4A" w:rsidR="00B044AF" w:rsidRDefault="00BA5822" w:rsidP="00B044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worked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Shaqil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B044AF">
        <w:rPr>
          <w:rFonts w:ascii="Times New Roman" w:eastAsia="Times New Roman" w:hAnsi="Times New Roman" w:cs="Times New Roman"/>
          <w:sz w:val="24"/>
          <w:szCs w:val="24"/>
        </w:rPr>
        <w:t xml:space="preserve">integrate the </w:t>
      </w:r>
      <w:proofErr w:type="spellStart"/>
      <w:r w:rsidR="00B044AF">
        <w:rPr>
          <w:rFonts w:ascii="Times New Roman" w:eastAsia="Times New Roman" w:hAnsi="Times New Roman" w:cs="Times New Roman"/>
          <w:sz w:val="24"/>
          <w:szCs w:val="24"/>
        </w:rPr>
        <w:t>EnTT</w:t>
      </w:r>
      <w:proofErr w:type="spellEnd"/>
      <w:r w:rsidR="00B044AF">
        <w:rPr>
          <w:rFonts w:ascii="Times New Roman" w:eastAsia="Times New Roman" w:hAnsi="Times New Roman" w:cs="Times New Roman"/>
          <w:sz w:val="24"/>
          <w:szCs w:val="24"/>
        </w:rPr>
        <w:t xml:space="preserve"> library to work with the project template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collision resolution to prevent clipping and make entities bounce off each other </w:t>
      </w:r>
      <w:r w:rsidR="00680772">
        <w:rPr>
          <w:rFonts w:ascii="Times New Roman" w:eastAsia="Times New Roman" w:hAnsi="Times New Roman" w:cs="Times New Roman"/>
          <w:sz w:val="24"/>
          <w:szCs w:val="24"/>
        </w:rPr>
        <w:t>using a physical model</w:t>
      </w:r>
      <w:r>
        <w:rPr>
          <w:rFonts w:ascii="Times New Roman" w:eastAsia="Times New Roman" w:hAnsi="Times New Roman" w:cs="Times New Roman"/>
          <w:sz w:val="24"/>
          <w:szCs w:val="24"/>
        </w:rPr>
        <w:t>. We worked together over discord with me sharing my screen because I had more experience working with C++/VS.</w:t>
      </w:r>
    </w:p>
    <w:p w14:paraId="5BCF69C7" w14:textId="525E1B4B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go beyond a basic implementation?</w:t>
      </w:r>
    </w:p>
    <w:p w14:paraId="7F49E02A" w14:textId="6304D80B" w:rsidR="00BA5822" w:rsidRDefault="00BA5822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collision resolution, we implemented an impulse based reaction model instead of just reversing the entities’ velocities. We also </w:t>
      </w:r>
      <w:r w:rsidR="00680772">
        <w:rPr>
          <w:rFonts w:ascii="Times New Roman" w:eastAsia="Times New Roman" w:hAnsi="Times New Roman" w:cs="Times New Roman"/>
          <w:sz w:val="24"/>
          <w:szCs w:val="24"/>
        </w:rPr>
        <w:t>calculated the penetration depth, then compensated the position of each entity to prevent clipping during collisions.</w:t>
      </w:r>
    </w:p>
    <w:p w14:paraId="3F19DA6C" w14:textId="30C09094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 feature need an explanation to appreciate its complexity?</w:t>
      </w:r>
    </w:p>
    <w:p w14:paraId="667754D5" w14:textId="5E23D51F" w:rsidR="00BA5822" w:rsidRDefault="00680772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impulse-based model used </w:t>
      </w:r>
      <w:r w:rsidR="00BA5822">
        <w:rPr>
          <w:rFonts w:ascii="Times New Roman" w:eastAsia="Times New Roman" w:hAnsi="Times New Roman" w:cs="Times New Roman"/>
          <w:sz w:val="24"/>
          <w:szCs w:val="24"/>
        </w:rPr>
        <w:t xml:space="preserve">conservation of momentum to bounce entities </w:t>
      </w:r>
      <w:r w:rsidR="00294E6A">
        <w:rPr>
          <w:rFonts w:ascii="Times New Roman" w:eastAsia="Times New Roman" w:hAnsi="Times New Roman" w:cs="Times New Roman"/>
          <w:sz w:val="24"/>
          <w:szCs w:val="24"/>
        </w:rPr>
        <w:t>off</w:t>
      </w:r>
      <w:r w:rsidR="00BA5822">
        <w:rPr>
          <w:rFonts w:ascii="Times New Roman" w:eastAsia="Times New Roman" w:hAnsi="Times New Roman" w:cs="Times New Roman"/>
          <w:sz w:val="24"/>
          <w:szCs w:val="24"/>
        </w:rPr>
        <w:t xml:space="preserve"> each other. This makes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so that during collisions between a large(heavy) entity and a smaller entity, the large entity will be affected much less than the small entity, which is more realistic than both entities just reversing their direction.</w:t>
      </w:r>
    </w:p>
    <w:p w14:paraId="5DDD46FC" w14:textId="18E67EF2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something take more time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something that did n</w:t>
      </w:r>
      <w:r>
        <w:rPr>
          <w:rFonts w:ascii="Times New Roman" w:eastAsia="Times New Roman" w:hAnsi="Times New Roman" w:cs="Times New Roman"/>
          <w:sz w:val="24"/>
          <w:szCs w:val="24"/>
        </w:rPr>
        <w:t>ot work?</w:t>
      </w:r>
    </w:p>
    <w:p w14:paraId="5DA0CFD2" w14:textId="6CBB0892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took a surprisingly long time, since the documentation for that is quite long and some functions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tinyECS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incompatible. The clipping prevention is</w:t>
      </w:r>
      <w:r w:rsidR="00294E6A">
        <w:rPr>
          <w:rFonts w:ascii="Times New Roman" w:eastAsia="Times New Roman" w:hAnsi="Times New Roman" w:cs="Times New Roman"/>
          <w:sz w:val="24"/>
          <w:szCs w:val="24"/>
        </w:rPr>
        <w:t xml:space="preserve"> slightly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glitchy sometimes when the </w:t>
      </w:r>
      <w:r w:rsidR="00294E6A">
        <w:rPr>
          <w:rFonts w:ascii="Times New Roman" w:eastAsia="Times New Roman" w:hAnsi="Times New Roman" w:cs="Times New Roman"/>
          <w:sz w:val="24"/>
          <w:szCs w:val="24"/>
        </w:rPr>
        <w:t>penetration vector is large. I think we might make it calculate the future penetration and prevent penetration instead of moving the entities after the collision has occurred.</w:t>
      </w:r>
    </w:p>
    <w:p w14:paraId="0CF92504" w14:textId="7D78B400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Anything else to report? Did you do more than the others in your team? (It can totally happen that everybody contributes a good part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one person goes beyond our expectation. In such cases, we will not deduce points from the other</w:t>
      </w:r>
      <w:r>
        <w:rPr>
          <w:rFonts w:ascii="Times New Roman" w:eastAsia="Times New Roman" w:hAnsi="Times New Roman" w:cs="Times New Roman"/>
          <w:sz w:val="24"/>
          <w:szCs w:val="24"/>
        </w:rPr>
        <w:t>s but increase the multiplicative factor of the person doing extra work)</w:t>
      </w:r>
    </w:p>
    <w:p w14:paraId="1A9E6B40" w14:textId="3528E0A8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really.</w:t>
      </w:r>
    </w:p>
    <w:p w14:paraId="4D0DBA68" w14:textId="24DC2765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issue with teamwork? (Please try to articulate and resolve issues early! First internally and if that does not help reach out to a TA or Instructor or mention here)</w:t>
      </w:r>
    </w:p>
    <w:p w14:paraId="2CE0213D" w14:textId="0BC34A27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Nope.</w:t>
      </w:r>
    </w:p>
    <w:p w14:paraId="22B50B37" w14:textId="77777777" w:rsidR="00705E0D" w:rsidRDefault="00DA7044">
      <w:r>
        <w:rPr>
          <w:rFonts w:ascii="Times New Roman" w:eastAsia="Times New Roman" w:hAnsi="Times New Roman" w:cs="Times New Roman"/>
          <w:b/>
          <w:sz w:val="24"/>
          <w:szCs w:val="24"/>
        </w:rPr>
        <w:t>Submi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format your reports as PDF documents and submit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progress#’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# the milestone number,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progress1</w:t>
      </w:r>
      <w:r>
        <w:rPr>
          <w:rFonts w:ascii="Times New Roman" w:eastAsia="Times New Roman" w:hAnsi="Times New Roman" w:cs="Times New Roman"/>
          <w:sz w:val="24"/>
          <w:szCs w:val="24"/>
        </w:rPr>
        <w:t>’. It is an individual submission.</w:t>
      </w:r>
    </w:p>
    <w:sectPr w:rsidR="00705E0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F83D" w14:textId="77777777" w:rsidR="00DA7044" w:rsidRDefault="00DA7044">
      <w:pPr>
        <w:spacing w:after="0"/>
      </w:pPr>
      <w:r>
        <w:separator/>
      </w:r>
    </w:p>
  </w:endnote>
  <w:endnote w:type="continuationSeparator" w:id="0">
    <w:p w14:paraId="0869AB68" w14:textId="77777777" w:rsidR="00DA7044" w:rsidRDefault="00DA7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661A" w14:textId="77777777" w:rsidR="00DA7044" w:rsidRDefault="00DA7044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42E6CDA" w14:textId="77777777" w:rsidR="00DA7044" w:rsidRDefault="00DA70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18A5" w14:textId="39D0E7A1" w:rsidR="00B044AF" w:rsidRDefault="00B044AF" w:rsidP="00B044AF">
    <w:pPr>
      <w:pStyle w:val="Header"/>
      <w:jc w:val="right"/>
    </w:pPr>
    <w:r>
      <w:t>Kevin Cai</w:t>
    </w:r>
  </w:p>
  <w:p w14:paraId="1E52F13E" w14:textId="6EFDA49F" w:rsidR="00B044AF" w:rsidRDefault="00B044AF" w:rsidP="00B044AF">
    <w:pPr>
      <w:pStyle w:val="Header"/>
      <w:jc w:val="right"/>
    </w:pPr>
    <w:r>
      <w:t>Team 10</w:t>
    </w:r>
  </w:p>
  <w:p w14:paraId="7EF96C0A" w14:textId="2E1DDF2A" w:rsidR="00B044AF" w:rsidRDefault="00B044AF" w:rsidP="00B044AF">
    <w:pPr>
      <w:pStyle w:val="Header"/>
      <w:jc w:val="right"/>
    </w:pPr>
    <w:r>
      <w:t>41146127/</w:t>
    </w:r>
    <w:proofErr w:type="spellStart"/>
    <w:r>
      <w:t>kevincgc</w:t>
    </w:r>
    <w:proofErr w:type="spellEnd"/>
    <w:r>
      <w:t>/p4u9a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19D"/>
    <w:multiLevelType w:val="multilevel"/>
    <w:tmpl w:val="7AD26F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30150CA"/>
    <w:multiLevelType w:val="multilevel"/>
    <w:tmpl w:val="2BB4DE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5E0D"/>
    <w:rsid w:val="00294E6A"/>
    <w:rsid w:val="00680772"/>
    <w:rsid w:val="00705E0D"/>
    <w:rsid w:val="00B044AF"/>
    <w:rsid w:val="00BA5822"/>
    <w:rsid w:val="00DA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54B0"/>
  <w15:docId w15:val="{F3FC0200-E0B9-49D5-BB5E-5DE6796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SimSun" w:hAnsi="Calibri Light" w:cs="Times New Roman"/>
      <w:color w:val="2E74B5"/>
      <w:sz w:val="26"/>
      <w:szCs w:val="26"/>
    </w:rPr>
  </w:style>
  <w:style w:type="paragraph" w:styleId="BalloonText">
    <w:name w:val="Balloon Text"/>
    <w:basedOn w:val="Normal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4AF"/>
  </w:style>
  <w:style w:type="paragraph" w:styleId="Footer">
    <w:name w:val="footer"/>
    <w:basedOn w:val="Normal"/>
    <w:link w:val="Foot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Rhodin</dc:creator>
  <dc:description/>
  <cp:lastModifiedBy>Kevin C</cp:lastModifiedBy>
  <cp:revision>2</cp:revision>
  <cp:lastPrinted>2021-10-09T23:49:00Z</cp:lastPrinted>
  <dcterms:created xsi:type="dcterms:W3CDTF">2021-10-09T23:50:00Z</dcterms:created>
  <dcterms:modified xsi:type="dcterms:W3CDTF">2021-10-09T23:50:00Z</dcterms:modified>
</cp:coreProperties>
</file>